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0448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41E5CD3" wp14:editId="5BDBEC22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F1E02B8" w14:textId="1A38A0AC" w:rsidR="00C6554A" w:rsidRDefault="00E366C5" w:rsidP="00C6554A">
      <w:pPr>
        <w:pStyle w:val="Title"/>
        <w:rPr>
          <w:lang w:eastAsia="zh-CN"/>
        </w:rPr>
      </w:pPr>
      <w:r>
        <w:rPr>
          <w:rFonts w:hint="eastAsia"/>
          <w:lang w:eastAsia="zh-CN"/>
        </w:rPr>
        <w:t>简易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编译器报告</w:t>
      </w:r>
    </w:p>
    <w:p w14:paraId="0D5B080A" w14:textId="169850AD" w:rsidR="00C6554A" w:rsidRPr="00D5413C" w:rsidRDefault="00E366C5" w:rsidP="00C6554A">
      <w:pPr>
        <w:pStyle w:val="Subtitle"/>
        <w:rPr>
          <w:lang w:eastAsia="zh-CN"/>
        </w:rPr>
      </w:pPr>
      <w:r>
        <w:rPr>
          <w:rFonts w:hint="eastAsia"/>
          <w:lang w:eastAsia="zh-CN"/>
        </w:rPr>
        <w:t>编译原理课程作业</w:t>
      </w:r>
    </w:p>
    <w:p w14:paraId="78502E23" w14:textId="2B4CA43F" w:rsidR="00C6554A" w:rsidRDefault="00E366C5" w:rsidP="00C6554A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韩兴华</w:t>
      </w:r>
      <w:r w:rsidR="00C6554A">
        <w:rPr>
          <w:lang w:eastAsia="zh-CN"/>
        </w:rPr>
        <w:t xml:space="preserve"> | </w:t>
      </w:r>
      <w:r>
        <w:rPr>
          <w:rFonts w:hint="eastAsia"/>
          <w:lang w:eastAsia="zh-CN"/>
        </w:rPr>
        <w:t>学号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201992394</w:t>
      </w:r>
      <w:r w:rsidR="00C6554A">
        <w:rPr>
          <w:lang w:eastAsia="zh-CN"/>
        </w:rPr>
        <w:t xml:space="preserve"> |</w:t>
      </w:r>
      <w:r w:rsidR="00C6554A" w:rsidRPr="00D5413C">
        <w:rPr>
          <w:lang w:eastAsia="zh-CN"/>
        </w:rPr>
        <w:t xml:space="preserve"> </w:t>
      </w:r>
      <w:sdt>
        <w:sdtPr>
          <w:alias w:val="Date:"/>
          <w:tag w:val="Date:"/>
          <w:id w:val="-35980865"/>
          <w:placeholder>
            <w:docPart w:val="080E4AF4D7EF41F396966BF5B8E70F39"/>
          </w:placeholder>
          <w:temporary/>
          <w:showingPlcHdr/>
          <w15:appearance w15:val="hidden"/>
        </w:sdtPr>
        <w:sdtEndPr/>
        <w:sdtContent>
          <w:r w:rsidR="00C6554A">
            <w:rPr>
              <w:lang w:eastAsia="zh-CN"/>
            </w:rPr>
            <w:t>Date</w:t>
          </w:r>
        </w:sdtContent>
      </w:sdt>
      <w:r w:rsidR="00C6554A">
        <w:rPr>
          <w:lang w:eastAsia="zh-CN"/>
        </w:rPr>
        <w:br w:type="page"/>
      </w:r>
    </w:p>
    <w:p w14:paraId="3706F1FF" w14:textId="136691FA" w:rsidR="00C6554A" w:rsidRDefault="00960C21" w:rsidP="00A0264C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词法分析器</w:t>
      </w:r>
    </w:p>
    <w:p w14:paraId="7F9305EB" w14:textId="77777777" w:rsidR="00A0264C" w:rsidRDefault="00960C21" w:rsidP="00A0264C">
      <w:pPr>
        <w:pStyle w:val="Heading2"/>
        <w:rPr>
          <w:lang w:eastAsia="zh-CN"/>
        </w:rPr>
      </w:pPr>
      <w:r>
        <w:rPr>
          <w:rFonts w:hint="eastAsia"/>
          <w:lang w:eastAsia="zh-CN"/>
        </w:rPr>
        <w:t>原理</w:t>
      </w:r>
    </w:p>
    <w:p w14:paraId="05CF1537" w14:textId="46570BDF" w:rsidR="00C6554A" w:rsidRDefault="00960C21" w:rsidP="00A0264C">
      <w:pPr>
        <w:rPr>
          <w:lang w:eastAsia="zh-CN"/>
        </w:rPr>
      </w:pPr>
      <w:r>
        <w:rPr>
          <w:rFonts w:hint="eastAsia"/>
          <w:lang w:eastAsia="zh-CN"/>
        </w:rPr>
        <w:t>使用正则表达式匹配输入的字符序列，并识别出字符。</w:t>
      </w:r>
    </w:p>
    <w:p w14:paraId="771B8FED" w14:textId="77777777" w:rsidR="00A0264C" w:rsidRPr="00A0264C" w:rsidRDefault="00960C21" w:rsidP="00A0264C">
      <w:pPr>
        <w:pStyle w:val="Heading2"/>
        <w:rPr>
          <w:rStyle w:val="Heading3Char"/>
          <w:color w:val="007789" w:themeColor="accent1" w:themeShade="BF"/>
          <w:szCs w:val="22"/>
          <w:lang w:eastAsia="zh-CN"/>
        </w:rPr>
      </w:pPr>
      <w:r>
        <w:rPr>
          <w:rFonts w:hint="eastAsia"/>
          <w:lang w:eastAsia="zh-CN"/>
        </w:rPr>
        <w:t>规定</w:t>
      </w:r>
    </w:p>
    <w:p w14:paraId="1A83DAA6" w14:textId="06D9F13E" w:rsidR="00A0264C" w:rsidRDefault="00A0264C" w:rsidP="00A0264C">
      <w:pPr>
        <w:pStyle w:val="Heading3"/>
        <w:rPr>
          <w:rStyle w:val="Heading3Char"/>
          <w:lang w:eastAsia="zh-CN"/>
        </w:rPr>
      </w:pPr>
      <w:r w:rsidRPr="00A0264C">
        <w:rPr>
          <w:rStyle w:val="Heading3Char"/>
          <w:rFonts w:hint="eastAsia"/>
          <w:lang w:eastAsia="zh-CN"/>
        </w:rPr>
        <w:t>符号字面值</w:t>
      </w:r>
    </w:p>
    <w:p w14:paraId="449E7FCA" w14:textId="22B88746" w:rsidR="00DB794F" w:rsidRPr="00DB794F" w:rsidRDefault="00DB794F" w:rsidP="00DB794F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sz w:val="20"/>
          <w:lang w:val="en-GB" w:eastAsia="zh-CN"/>
        </w:rPr>
      </w:pPr>
      <w:r>
        <w:rPr>
          <w:rFonts w:hint="eastAsia"/>
          <w:lang w:eastAsia="zh-CN"/>
        </w:rPr>
        <w:t>单个符号匹配：</w:t>
      </w:r>
      <w:r w:rsidRPr="00DB794F">
        <w:rPr>
          <w:rFonts w:ascii="Courier New" w:eastAsia="Times New Roman" w:hAnsi="Courier New" w:cs="Courier New"/>
          <w:color w:val="000000"/>
          <w:sz w:val="20"/>
          <w:lang w:val="en-GB" w:eastAsia="zh-CN"/>
        </w:rPr>
        <w:t xml:space="preserve">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lang w:val="en-GB" w:eastAsia="zh-CN"/>
        </w:rPr>
        <w:t>"'+-*/()!</w:t>
      </w:r>
      <w:r w:rsidRPr="00DB794F">
        <w:rPr>
          <w:rFonts w:ascii="Courier New" w:eastAsia="Times New Roman" w:hAnsi="Courier New" w:cs="Courier New"/>
          <w:b/>
          <w:bCs/>
          <w:color w:val="000080"/>
          <w:sz w:val="20"/>
          <w:lang w:val="en-GB" w:eastAsia="zh-CN"/>
        </w:rPr>
        <w:t>\"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lang w:val="en-GB" w:eastAsia="zh-CN"/>
        </w:rPr>
        <w:t>#$%&amp;</w:t>
      </w:r>
      <w:r w:rsidRPr="00DB794F">
        <w:rPr>
          <w:rFonts w:ascii="Courier New" w:eastAsia="Times New Roman" w:hAnsi="Courier New" w:cs="Courier New"/>
          <w:b/>
          <w:bCs/>
          <w:color w:val="000080"/>
          <w:sz w:val="20"/>
          <w:lang w:val="en-GB" w:eastAsia="zh-CN"/>
        </w:rPr>
        <w:t>\'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lang w:val="en-GB" w:eastAsia="zh-CN"/>
        </w:rPr>
        <w:t>,.:;&lt;&gt;?@[]^_`{}|~=</w:t>
      </w:r>
      <w:r w:rsidRPr="00DB794F">
        <w:rPr>
          <w:rFonts w:ascii="Courier New" w:eastAsia="Times New Roman" w:hAnsi="Courier New" w:cs="Courier New"/>
          <w:b/>
          <w:bCs/>
          <w:color w:val="000080"/>
          <w:sz w:val="20"/>
          <w:lang w:val="en-GB" w:eastAsia="zh-CN"/>
        </w:rPr>
        <w:t>\\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lang w:val="en-GB" w:eastAsia="zh-CN"/>
        </w:rPr>
        <w:t>"</w:t>
      </w:r>
    </w:p>
    <w:p w14:paraId="720878DD" w14:textId="035FAFD4" w:rsidR="00A0264C" w:rsidRDefault="00DB794F" w:rsidP="00A0264C">
      <w:pPr>
        <w:rPr>
          <w:lang w:eastAsia="zh-CN"/>
        </w:rPr>
      </w:pPr>
      <w:r>
        <w:rPr>
          <w:rFonts w:hint="eastAsia"/>
          <w:lang w:eastAsia="zh-CN"/>
        </w:rPr>
        <w:t>多个符号匹配：</w:t>
      </w:r>
    </w:p>
    <w:p w14:paraId="08E90AD2" w14:textId="178E4738" w:rsidR="00DB794F" w:rsidRPr="00DB794F" w:rsidRDefault="00DB794F" w:rsidP="00DB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t_PLUSSLF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r'\+\+'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t_SUBSLF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r'--'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t_GRTREQL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r'&gt;='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t_LESSEQL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r'&lt;='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t_LSHIFT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r'&lt;&lt;'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t_RSHIFT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r'&gt;&gt;'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t_EQUAL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r'=='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t_NEQUAL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r'!='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t_BOOLAND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r'&amp;&amp;'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t_BOOLOR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r'\|\|'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t_PLUSASSIGN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r'\+='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t_SUBASSIGN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r'-='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t_MULASSIGN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r'\*='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t_DIVIDEASSIGN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r'/='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t_MODASSIGN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r'%='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t_XORASSIGN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r'^='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t_ORASSIGN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r'\|='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t_ANDASSIGN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r'&amp;='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t_LSHIFTASSIGN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r'&lt;&lt;='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t_RSHIFTASSIGN =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r'&gt;&gt;='</w:t>
      </w:r>
    </w:p>
    <w:p w14:paraId="5762584D" w14:textId="484EDCD3" w:rsidR="00A0264C" w:rsidRDefault="00A0264C" w:rsidP="00A0264C">
      <w:pPr>
        <w:pStyle w:val="Heading3"/>
        <w:rPr>
          <w:rStyle w:val="Heading3Char"/>
          <w:lang w:eastAsia="zh-CN"/>
        </w:rPr>
      </w:pPr>
      <w:r w:rsidRPr="00A0264C">
        <w:rPr>
          <w:rStyle w:val="Heading3Char"/>
          <w:rFonts w:hint="eastAsia"/>
          <w:lang w:eastAsia="zh-CN"/>
        </w:rPr>
        <w:t>关键字</w:t>
      </w:r>
      <w:r w:rsidRPr="00A0264C">
        <w:rPr>
          <w:rStyle w:val="Heading3Char"/>
          <w:rFonts w:hint="eastAsia"/>
          <w:lang w:eastAsia="zh-CN"/>
        </w:rPr>
        <w:t>/</w:t>
      </w:r>
      <w:r w:rsidRPr="00A0264C">
        <w:rPr>
          <w:rStyle w:val="Heading3Char"/>
          <w:rFonts w:hint="eastAsia"/>
          <w:lang w:eastAsia="zh-CN"/>
        </w:rPr>
        <w:t>保留字</w:t>
      </w:r>
    </w:p>
    <w:p w14:paraId="350FFFFA" w14:textId="0135E842" w:rsidR="00DB794F" w:rsidRPr="00DB794F" w:rsidRDefault="00DB794F" w:rsidP="00DB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'auto'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'AUTO'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'double'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'DOUBLE'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'int'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'INT'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'struct'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'STRUCT'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'break'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'BREAK'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'else'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'ELSE'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'long'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'LONG'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'switch'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'SWITCH'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'case'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'CASE'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'enum'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'ENUM'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'register'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'REGISTER'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'typedef'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'TYPEDEF'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'char'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'CHAR'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'extern'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'EXTERN'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'return'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'RETURN'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'union'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'UNION'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'const'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'CONST'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'float'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'FLOAT'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'short'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'SHORT'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lastRenderedPageBreak/>
        <w:t>'unsigned'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'UNSIGNED'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'continue'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'CONTINUE'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'for'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'FOR'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'signed'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'SIGNED'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'void'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'VOID'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'default'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'DEFAULT'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'goto'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'GOTO'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'sizeof'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'SIZEOF'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'volatile'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'VOLATILE'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'do'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'DO'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'if'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'IF'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'while'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'WHILE'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'static'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DB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'STATIC'</w:t>
      </w:r>
    </w:p>
    <w:p w14:paraId="147A6E4F" w14:textId="0C6949A7" w:rsidR="00DB794F" w:rsidRDefault="00DB794F" w:rsidP="00DB794F">
      <w:pPr>
        <w:pStyle w:val="Heading3"/>
        <w:rPr>
          <w:lang w:val="en-GB" w:eastAsia="zh-CN"/>
        </w:rPr>
      </w:pPr>
      <w:r>
        <w:rPr>
          <w:rFonts w:hint="eastAsia"/>
          <w:lang w:val="en-GB" w:eastAsia="zh-CN"/>
        </w:rPr>
        <w:t>词法规则匹配</w:t>
      </w:r>
    </w:p>
    <w:p w14:paraId="280E8D2E" w14:textId="77777777" w:rsidR="000E0E04" w:rsidRDefault="00DB794F" w:rsidP="00DB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宋体" w:hAnsi="宋体" w:cs="宋体"/>
          <w:i/>
          <w:iCs/>
          <w:color w:val="808080"/>
          <w:sz w:val="20"/>
          <w:szCs w:val="20"/>
          <w:lang w:val="en-GB" w:eastAsia="zh-CN"/>
        </w:rPr>
      </w:pP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t_DECIMAL(t): </w:t>
      </w:r>
      <w:r w:rsidRPr="00DB79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r'\d*\.\d+(e\d+)?'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</w:t>
      </w:r>
      <w:r w:rsidR="000E0E04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# </w:t>
      </w:r>
      <w:r w:rsidR="000E0E04">
        <w:rPr>
          <w:rFonts w:ascii="宋体" w:hAnsi="宋体" w:cs="宋体" w:hint="eastAsia"/>
          <w:color w:val="000000"/>
          <w:sz w:val="20"/>
          <w:szCs w:val="20"/>
          <w:lang w:val="en-GB" w:eastAsia="zh-CN"/>
        </w:rPr>
        <w:t>小数匹配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t_NUMBER(t): </w:t>
      </w:r>
      <w:r w:rsidRPr="00DB79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r'\d+'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</w:t>
      </w:r>
      <w:r w:rsidR="000E0E04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#</w:t>
      </w:r>
      <w:r w:rsidR="000E0E04">
        <w:rPr>
          <w:rFonts w:ascii="宋体" w:hAnsi="宋体" w:cs="宋体" w:hint="eastAsia"/>
          <w:color w:val="000000"/>
          <w:sz w:val="20"/>
          <w:szCs w:val="20"/>
          <w:lang w:val="en-GB" w:eastAsia="zh-CN"/>
        </w:rPr>
        <w:t>整数匹配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t_newline(t): </w:t>
      </w:r>
      <w:r w:rsidRPr="00DB79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r'\n+'</w:t>
      </w:r>
      <w:r w:rsidR="000E0E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 xml:space="preserve"> #</w:t>
      </w:r>
      <w:r w:rsidR="000E0E04">
        <w:rPr>
          <w:rFonts w:ascii="宋体" w:hAnsi="宋体" w:cs="宋体" w:hint="eastAsia"/>
          <w:i/>
          <w:iCs/>
          <w:color w:val="808080"/>
          <w:sz w:val="20"/>
          <w:szCs w:val="20"/>
          <w:lang w:val="en-GB" w:eastAsia="zh-CN"/>
        </w:rPr>
        <w:t>换行匹配</w:t>
      </w:r>
      <w:r w:rsidRPr="00DB794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t_STRINGLITERAL(t): </w:t>
      </w:r>
      <w:r w:rsidRPr="00DB79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r'".*[^\\]"'</w:t>
      </w:r>
      <w:r w:rsidR="000E0E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 xml:space="preserve"> #</w:t>
      </w:r>
      <w:r w:rsidR="000E0E04">
        <w:rPr>
          <w:rFonts w:ascii="宋体" w:hAnsi="宋体" w:cs="宋体" w:hint="eastAsia"/>
          <w:i/>
          <w:iCs/>
          <w:color w:val="808080"/>
          <w:sz w:val="20"/>
          <w:szCs w:val="20"/>
          <w:lang w:val="en-GB" w:eastAsia="zh-CN"/>
        </w:rPr>
        <w:t>字符串字面值（const</w:t>
      </w:r>
      <w:r w:rsidR="000E0E04">
        <w:rPr>
          <w:rFonts w:ascii="宋体" w:hAnsi="宋体" w:cs="宋体"/>
          <w:i/>
          <w:iCs/>
          <w:color w:val="808080"/>
          <w:sz w:val="20"/>
          <w:szCs w:val="20"/>
          <w:lang w:val="en-GB" w:eastAsia="zh-CN"/>
        </w:rPr>
        <w:t xml:space="preserve"> char * </w:t>
      </w:r>
      <w:r w:rsidR="000E0E04">
        <w:rPr>
          <w:rFonts w:ascii="宋体" w:hAnsi="宋体" w:cs="宋体" w:hint="eastAsia"/>
          <w:i/>
          <w:iCs/>
          <w:color w:val="808080"/>
          <w:sz w:val="20"/>
          <w:szCs w:val="20"/>
          <w:lang w:val="en-GB" w:eastAsia="zh-CN"/>
        </w:rPr>
        <w:t>类型）匹配</w:t>
      </w:r>
    </w:p>
    <w:p w14:paraId="2BD83702" w14:textId="77777777" w:rsidR="000E0E04" w:rsidRPr="000E0E04" w:rsidRDefault="000E0E04" w:rsidP="000E0E04">
      <w:pPr>
        <w:pStyle w:val="Heading3"/>
        <w:rPr>
          <w:color w:val="000000"/>
          <w:lang w:val="en-GB" w:eastAsia="zh-CN"/>
        </w:rPr>
      </w:pPr>
      <w:r>
        <w:rPr>
          <w:rFonts w:hint="eastAsia"/>
          <w:lang w:val="en-GB" w:eastAsia="zh-CN"/>
        </w:rPr>
        <w:t>预处理忽略内容</w:t>
      </w:r>
    </w:p>
    <w:p w14:paraId="3E3B3C5F" w14:textId="403BAC68" w:rsidR="00DB794F" w:rsidRDefault="000E0E04" w:rsidP="000E0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宋体" w:hAnsi="宋体" w:cs="宋体"/>
          <w:b/>
          <w:bCs/>
          <w:color w:val="008080"/>
          <w:sz w:val="20"/>
          <w:szCs w:val="20"/>
          <w:lang w:val="en-GB" w:eastAsia="zh-CN"/>
        </w:rPr>
      </w:pPr>
      <w:r w:rsidRPr="000E0E04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t_ignore = </w:t>
      </w:r>
      <w:r w:rsidRPr="000E0E0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 xml:space="preserve">' </w:t>
      </w:r>
      <w:r w:rsidRPr="000E0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>\t</w:t>
      </w:r>
      <w:r w:rsidRPr="000E0E0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 xml:space="preserve"> #</w:t>
      </w:r>
      <w:r>
        <w:rPr>
          <w:rFonts w:ascii="宋体" w:hAnsi="宋体" w:cs="宋体" w:hint="eastAsia"/>
          <w:b/>
          <w:bCs/>
          <w:color w:val="008080"/>
          <w:sz w:val="20"/>
          <w:szCs w:val="20"/>
          <w:lang w:val="en-GB" w:eastAsia="zh-CN"/>
        </w:rPr>
        <w:t>忽略空格和制表符</w:t>
      </w:r>
      <w:r w:rsidRPr="000E0E0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0E0E04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t_ignore_COMMENT = </w:t>
      </w:r>
      <w:r w:rsidRPr="000E0E0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r'/\*[\s\S]*?\*/'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 xml:space="preserve"> #</w:t>
      </w:r>
      <w:r>
        <w:rPr>
          <w:rFonts w:ascii="宋体" w:hAnsi="宋体" w:cs="宋体" w:hint="eastAsia"/>
          <w:b/>
          <w:bCs/>
          <w:color w:val="008080"/>
          <w:sz w:val="20"/>
          <w:szCs w:val="20"/>
          <w:lang w:val="en-GB" w:eastAsia="zh-CN"/>
        </w:rPr>
        <w:t>忽略注释及注释内内容</w:t>
      </w:r>
    </w:p>
    <w:p w14:paraId="4C51F536" w14:textId="2BEBA8DF" w:rsidR="009541BB" w:rsidRDefault="009541BB" w:rsidP="009541BB">
      <w:pPr>
        <w:pStyle w:val="Heading2"/>
        <w:rPr>
          <w:lang w:val="en-GB" w:eastAsia="zh-CN"/>
        </w:rPr>
      </w:pPr>
      <w:r>
        <w:rPr>
          <w:rFonts w:hint="eastAsia"/>
          <w:lang w:val="en-GB" w:eastAsia="zh-CN"/>
        </w:rPr>
        <w:t>实现</w:t>
      </w:r>
    </w:p>
    <w:p w14:paraId="0ABA327B" w14:textId="5C1CF241" w:rsidR="009541BB" w:rsidRDefault="009541BB" w:rsidP="009541BB">
      <w:pPr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>
        <w:rPr>
          <w:rFonts w:hint="eastAsia"/>
          <w:lang w:val="en-GB" w:eastAsia="zh-CN"/>
        </w:rPr>
        <w:t>python</w:t>
      </w:r>
      <w:r>
        <w:rPr>
          <w:rFonts w:hint="eastAsia"/>
          <w:lang w:val="en-GB" w:eastAsia="zh-CN"/>
        </w:rPr>
        <w:t>库</w:t>
      </w:r>
      <w:r>
        <w:rPr>
          <w:lang w:val="en-GB" w:eastAsia="zh-CN"/>
        </w:rPr>
        <w:t>ply.lex</w:t>
      </w:r>
      <w:r>
        <w:rPr>
          <w:rFonts w:hint="eastAsia"/>
          <w:lang w:val="en-GB" w:eastAsia="zh-CN"/>
        </w:rPr>
        <w:t>，具体代码如下：</w:t>
      </w:r>
    </w:p>
    <w:p w14:paraId="5D867DB4" w14:textId="35CBF060" w:rsidR="009541BB" w:rsidRPr="009541BB" w:rsidRDefault="009541BB" w:rsidP="00954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import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ply.lex </w:t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as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lex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reserved = {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'auto'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'AUTO'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'double'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'DOUBLE'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'int'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'INT'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'struct'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'STRUCT'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'break'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'BREAK'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'else'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'ELSE'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'long'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'LONG'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'switch'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'SWITCH'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'case'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'CASE'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'enum'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'ENUM'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'register'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'REGISTER'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'typedef'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'TYPEDEF'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'char'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'CHAR'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'extern'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'EXTERN'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'return'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'RETURN'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'union'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'UNION'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'const'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'CONST'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'float'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'FLOAT'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'short'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'SHORT'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'unsigned'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'UNSIGNED'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'continue'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'CONTINUE'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'for'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'FOR'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'signed'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'SIGNED'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'void'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'VOID'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'default'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'DEFAULT'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'goto'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'GOTO'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'sizeof'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'SIZEOF'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'volatile'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'VOLATILE'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'do'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'DO'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'if'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'IF'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'while'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'WHILE'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'static'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'STATIC'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'print'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: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'PRINT'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}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# List of token names.   This is always required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tokens = [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'PLUSSLF'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'SUBSLF'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'GRTREQL'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'LESSEQL'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'LSHIFT'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'RSHIFT'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'EQUAL'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'NEQUAL'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'BOOLAND'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'BOOLOR'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'PLUSASSIGN'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'SUBASSIGN'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'MULASSIGN'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'DIVIDEASSIGN'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'MODASSIGN'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'XORASSIGN'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'ORASSIGN'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'ANDASSIGN'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'LSHIFTASSIGN'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'RSHIFTASSIGN'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        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'NUMBER'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'ID'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'STRINGLITERAL'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'DECIMAL'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] + </w:t>
      </w:r>
      <w:r w:rsidRPr="009541BB">
        <w:rPr>
          <w:rFonts w:ascii="Courier New" w:eastAsia="Times New Roman" w:hAnsi="Courier New" w:cs="Courier New"/>
          <w:color w:val="000080"/>
          <w:sz w:val="20"/>
          <w:szCs w:val="20"/>
          <w:lang w:val="en-GB" w:eastAsia="zh-CN"/>
        </w:rPr>
        <w:t>list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(reserved.values())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# Regular expression rules for simple tokens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literals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"'+-*/()!</w:t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>\"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#$%&amp;</w:t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>\'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,.:;&lt;&gt;?@[]^_`{}|~=</w:t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>\\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"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t_PLUSSLF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r'\+\+'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t_SUBSLF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r'--'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t_GRTREQL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r'&gt;='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t_LESSEQL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r'&lt;='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t_LSHIFT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r'&lt;&lt;'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t_RSHIFT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r'&gt;&gt;'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t_EQUAL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r'=='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t_NEQUAL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r'!='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t_BOOLAND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r'&amp;&amp;'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t_BOOLOR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r'\|\|'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t_PLUSASSIGN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r'\+='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t_SUBASSIGN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r'-='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t_MULASSIGN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r'\*='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t_DIVIDEASSIGN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r'/='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t_MODASSIGN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r'%='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t_XORASSIGN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r'^='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t_ORASSIGN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r'\|='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t_ANDASSIGN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r'&amp;='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t_LSHIFTASSIGN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r'&lt;&lt;='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t_RSHIFTASSIGN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r'&gt;&gt;='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def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t_ID(t):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r'[a-zA-Z_][a-zA-Z_0-9]*'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t.type = reserved.get(t.value,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'ID'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)  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# Check for reserved words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return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# A regular expression rule with some action code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def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t_DECIMAL(t):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r'\d*\.\d+(e\d+)?'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t.value = </w:t>
      </w:r>
      <w:r w:rsidRPr="009541BB">
        <w:rPr>
          <w:rFonts w:ascii="Courier New" w:eastAsia="Times New Roman" w:hAnsi="Courier New" w:cs="Courier New"/>
          <w:color w:val="000080"/>
          <w:sz w:val="20"/>
          <w:szCs w:val="20"/>
          <w:lang w:val="en-GB" w:eastAsia="zh-CN"/>
        </w:rPr>
        <w:t>float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(t.value)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return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def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t_NUMBER(t):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r'\d+'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t.value = </w:t>
      </w:r>
      <w:r w:rsidRPr="009541BB">
        <w:rPr>
          <w:rFonts w:ascii="Courier New" w:eastAsia="Times New Roman" w:hAnsi="Courier New" w:cs="Courier New"/>
          <w:color w:val="000080"/>
          <w:sz w:val="20"/>
          <w:szCs w:val="20"/>
          <w:lang w:val="en-GB" w:eastAsia="zh-CN"/>
        </w:rPr>
        <w:t>int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(t.value)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return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# Define a rule so we can track line numbers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def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t_newline(t):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r'\n+'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t.lexer.lineno += </w:t>
      </w:r>
      <w:r w:rsidRPr="009541BB">
        <w:rPr>
          <w:rFonts w:ascii="Courier New" w:eastAsia="Times New Roman" w:hAnsi="Courier New" w:cs="Courier New"/>
          <w:color w:val="000080"/>
          <w:sz w:val="20"/>
          <w:szCs w:val="20"/>
          <w:lang w:val="en-GB" w:eastAsia="zh-CN"/>
        </w:rPr>
        <w:t>len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(t.value)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def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t_STRINGLITERAL(t):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r'".*[^\\]"'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return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# A string containing ignored characters (spaces and tabs)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t_ignore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 xml:space="preserve">' </w:t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>\t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t_ignore_COMMENT = 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r'/\*[\s\S]*?\*/'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# Error handling rule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zh-CN"/>
        </w:rPr>
        <w:t xml:space="preserve">def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t_error(t):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</w:t>
      </w:r>
      <w:r w:rsidRPr="009541BB">
        <w:rPr>
          <w:rFonts w:ascii="Courier New" w:eastAsia="Times New Roman" w:hAnsi="Courier New" w:cs="Courier New"/>
          <w:color w:val="000080"/>
          <w:sz w:val="20"/>
          <w:szCs w:val="20"/>
          <w:lang w:val="en-GB" w:eastAsia="zh-CN"/>
        </w:rPr>
        <w:t>print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</w:t>
      </w:r>
      <w:r w:rsidRPr="009541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 xml:space="preserve">"Illegal character '%s'" 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% t.value[</w:t>
      </w:r>
      <w:r w:rsidRPr="009541BB">
        <w:rPr>
          <w:rFonts w:ascii="Courier New" w:eastAsia="Times New Roman" w:hAnsi="Courier New" w:cs="Courier New"/>
          <w:color w:val="0000FF"/>
          <w:sz w:val="20"/>
          <w:szCs w:val="20"/>
          <w:lang w:val="en-GB" w:eastAsia="zh-CN"/>
        </w:rPr>
        <w:t>0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])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 xml:space="preserve">    t.lexer.skip(</w:t>
      </w:r>
      <w:r w:rsidRPr="009541BB">
        <w:rPr>
          <w:rFonts w:ascii="Courier New" w:eastAsia="Times New Roman" w:hAnsi="Courier New" w:cs="Courier New"/>
          <w:color w:val="0000FF"/>
          <w:sz w:val="20"/>
          <w:szCs w:val="20"/>
          <w:lang w:val="en-GB" w:eastAsia="zh-CN"/>
        </w:rPr>
        <w:t>1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</w:t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t># Build the lexer</w:t>
      </w:r>
      <w:r w:rsidRPr="009541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zh-CN"/>
        </w:rPr>
        <w:br/>
      </w:r>
      <w:r w:rsidRPr="009541BB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lexer = lex.lex()</w:t>
      </w:r>
    </w:p>
    <w:p w14:paraId="746D9D3E" w14:textId="54C361E9" w:rsidR="00C6554A" w:rsidRDefault="000E0E04" w:rsidP="000E0E04">
      <w:pPr>
        <w:pStyle w:val="Heading1"/>
      </w:pPr>
      <w:r>
        <w:rPr>
          <w:rFonts w:hint="eastAsia"/>
          <w:lang w:eastAsia="zh-CN"/>
        </w:rPr>
        <w:t>语法处理器</w:t>
      </w:r>
    </w:p>
    <w:p w14:paraId="669011AB" w14:textId="71DAD3F4" w:rsidR="000E0E04" w:rsidRPr="000E0E04" w:rsidRDefault="000E0E04" w:rsidP="000E0E04">
      <w:pPr>
        <w:pStyle w:val="Heading2"/>
      </w:pPr>
      <w:r>
        <w:rPr>
          <w:rFonts w:hint="eastAsia"/>
          <w:lang w:eastAsia="zh-CN"/>
        </w:rPr>
        <w:t>原理</w:t>
      </w:r>
    </w:p>
    <w:p w14:paraId="3AE37C25" w14:textId="6B267570" w:rsidR="002C74C0" w:rsidRDefault="009541BB" w:rsidP="000E0E04">
      <w:pPr>
        <w:rPr>
          <w:lang w:eastAsia="zh-CN"/>
        </w:rPr>
      </w:pPr>
      <w:r>
        <w:rPr>
          <w:rFonts w:hint="eastAsia"/>
          <w:lang w:eastAsia="zh-CN"/>
        </w:rPr>
        <w:t>构建上下文无关文法，使用带有优先级规定的</w:t>
      </w:r>
      <w:r>
        <w:rPr>
          <w:rFonts w:hint="eastAsia"/>
          <w:lang w:eastAsia="zh-CN"/>
        </w:rPr>
        <w:t>L</w:t>
      </w:r>
      <w:r>
        <w:rPr>
          <w:lang w:eastAsia="zh-CN"/>
        </w:rPr>
        <w:t>ALR(1)</w:t>
      </w:r>
      <w:r>
        <w:rPr>
          <w:rFonts w:hint="eastAsia"/>
          <w:lang w:eastAsia="zh-CN"/>
        </w:rPr>
        <w:t>文法分析器进行分析。</w:t>
      </w:r>
    </w:p>
    <w:p w14:paraId="3D742BC5" w14:textId="737C49D9" w:rsidR="009541BB" w:rsidRDefault="009541BB" w:rsidP="009541BB">
      <w:pPr>
        <w:pStyle w:val="Heading2"/>
        <w:rPr>
          <w:lang w:eastAsia="zh-CN"/>
        </w:rPr>
      </w:pPr>
      <w:r>
        <w:rPr>
          <w:rFonts w:hint="eastAsia"/>
          <w:lang w:eastAsia="zh-CN"/>
        </w:rPr>
        <w:t>规定</w:t>
      </w:r>
    </w:p>
    <w:p w14:paraId="7D243673" w14:textId="4CF302FE" w:rsidR="00D93F2A" w:rsidRPr="00D93F2A" w:rsidRDefault="00D93F2A" w:rsidP="00D93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Rule 0     S' -&gt; Program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1     EMPTY -&gt; &lt;empty&gt;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     RELOP -&gt; &gt;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&lt;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GRTREQL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LESSEQL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EQUAL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NEQUAL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8     TYPE -&gt; INT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SHORT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CHAR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LONG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FLOAT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DOUBLE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14    Program -&gt; ExtDefList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15    ExtDefList -&gt; ExtDef ExtDefList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16    ExtDefList -&gt; EMPTY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17    FunHead -&gt; Specifier FunDec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18    ExtDecHead -&gt; Specifier VarDec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19    ExtDecList -&gt; ExtDecList , VarDec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20    ExtDecList -&gt; ExtDecHead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21    ExtDef -&gt; ExtDecList ;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22    ExtDef -&gt; Specifier ;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23    ExtDef -&gt; FunHead CompSt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24    Specifier -&gt; TYPE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Rule 25    Specifier -&gt; StructSpecifier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26    StructSpecifier -&gt; STRUCT OptTag { DefList }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27    StructSpecifier -&gt; STRUCT Tag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28    OptTag -&gt; ID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29    OptTag -&gt; EMPTY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30    Tag -&gt; ID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31    VarDec -&gt; ID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32    VarDec -&gt; ( VarDec )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33    VarDec -&gt; VarDec [ NUMBER ]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34    VarDec -&gt; FunDec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35    VarDec -&gt; * VarDec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36    FunDec -&gt; ID ( VarList )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37    FunDec -&gt; ID ( )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38    VarList -&gt; ParamDec , VarList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39    VarList -&gt; ParamDec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40    ParamDec -&gt; Specifier VarDec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41    CompSt -&gt; { DefList StmtList }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42    StmtList -&gt; Stmt StmtList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43    StmtList -&gt; EMPTY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44    Stmt -&gt; RETURN Exp ;</w:t>
      </w:r>
      <w:r w:rsidR="00674B0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674B0F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PRINT ( Exp ) ;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46    FlowCtrl -&gt; IF ( Exp ) Stmt</w:t>
      </w:r>
      <w:r w:rsidR="00674B0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 | </w:t>
      </w:r>
      <w:r w:rsidR="00674B0F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IF ( Exp ) Stmt ELSE Stmt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48    FlowCtrl -&gt; WHILE ( Exp ) Stmt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49    Stmt -&gt; Exp ;</w:t>
      </w:r>
      <w:r w:rsidR="00674B0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674B0F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CompSt</w:t>
      </w:r>
      <w:r w:rsidR="00674B0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674B0F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;</w:t>
      </w:r>
      <w:r w:rsidR="00674B0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674B0F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FlowCtrl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53    DefList -&gt; Def ; DefList</w:t>
      </w:r>
      <w:r w:rsidR="00674B0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674B0F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EMPTY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55    Def -&gt; DecList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56    DecHead -&gt; Specifier Dec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57    DecList -&gt; DecHead</w:t>
      </w:r>
      <w:r w:rsidR="00674B0F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674B0F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DecList , Dec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59    Dec -&gt; VarDec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VarDec = Exp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61    PrefixedExp -&gt; *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&amp; Exp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63    SubTypeSpecifier -&gt; EMPTY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64    SubTypeSpecifier -&gt; ( SubTypeSpecifier )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65    SubTypeSpecifier -&gt; * SubTypeSpecifier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66    SubTypeSpecifier -&gt; SubTypeSpecifier [ NUMBER ]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67    SubTypeSpecifier -&gt; SubTypeSpecifier ( TypeList )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68    SubTypeSpecifier -&gt; SubTypeSpecifier ( )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69    TypeSpecifier -&gt; TYPE SubTypeSpecifier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70    TypeList -&gt; TypeSpecifier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71    TypeList -&gt; TypeList , TypeSpecifier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72    PrefixedExp -&gt; -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+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PLUSSLF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SUBSLF Exp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76    PrefixedExp -&gt; ( TypeSpecifier ) Exp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77    Exp -&gt; ( Exp )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ID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DECIMAL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STRINGLITERAL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82    Exp -&gt; Exp =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Exp +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Exp 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–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Exp * Exp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86    Exp -&gt; Exp / Exp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87    Exp -&gt; FuncCall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PrefixedExp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89    Exp -&gt; Exp BOOLAND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Exp BOOLOR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! Exp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92    Exp -&gt; Exp RELOP Exp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Exp [ Exp ]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Exp . ID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95    FuncCall -&gt; ID ( Args )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ID ( )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Rule 97    Args -&gt; Exp , Args</w:t>
      </w:r>
      <w:r w:rsidR="00505383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| </w:t>
      </w:r>
      <w:r w:rsidR="00505383"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Exp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</w:t>
      </w:r>
    </w:p>
    <w:p w14:paraId="0229F6B5" w14:textId="2A5DC3E6" w:rsidR="009541BB" w:rsidRDefault="00D93F2A" w:rsidP="009541BB">
      <w:pPr>
        <w:rPr>
          <w:lang w:val="en-GB" w:eastAsia="zh-CN"/>
        </w:rPr>
      </w:pPr>
      <w:r>
        <w:rPr>
          <w:rFonts w:hint="eastAsia"/>
          <w:lang w:val="en-GB" w:eastAsia="zh-CN"/>
        </w:rPr>
        <w:t>优先级（由上至下为从高到低）：</w:t>
      </w:r>
    </w:p>
    <w:p w14:paraId="147ABCF6" w14:textId="77777777" w:rsidR="00D93F2A" w:rsidRPr="00D93F2A" w:rsidRDefault="00D93F2A" w:rsidP="00D93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'left'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'('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),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'left'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'['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),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'left'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, 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'.'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),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'right'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'plusslf'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'subslf'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),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'right'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'UPLUS'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'UMINUS'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),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'right'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'MEM'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'ADDR'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),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'left'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'+'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'-'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),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'left'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'*'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'/'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),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'right'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'='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),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br/>
        <w:t>(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'right'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,</w:t>
      </w:r>
      <w:r w:rsidRPr="00D93F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zh-CN"/>
        </w:rPr>
        <w:t>','</w:t>
      </w:r>
      <w:r w:rsidRPr="00D93F2A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)</w:t>
      </w:r>
    </w:p>
    <w:p w14:paraId="34C8E736" w14:textId="0383936A" w:rsidR="00D93F2A" w:rsidRDefault="00D93F2A" w:rsidP="00D93F2A">
      <w:pPr>
        <w:pStyle w:val="Heading2"/>
        <w:rPr>
          <w:lang w:val="en-GB" w:eastAsia="zh-CN"/>
        </w:rPr>
      </w:pPr>
      <w:r>
        <w:rPr>
          <w:rFonts w:hint="eastAsia"/>
          <w:lang w:val="en-GB" w:eastAsia="zh-CN"/>
        </w:rPr>
        <w:t>实现</w:t>
      </w:r>
    </w:p>
    <w:p w14:paraId="69BAE993" w14:textId="06421932" w:rsidR="00D93F2A" w:rsidRDefault="00D93F2A" w:rsidP="00D93F2A"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使用</w:t>
      </w:r>
      <w:r>
        <w:rPr>
          <w:rFonts w:hint="eastAsia"/>
          <w:lang w:val="en-GB" w:eastAsia="zh-CN"/>
        </w:rPr>
        <w:t>python</w:t>
      </w:r>
      <w:r>
        <w:rPr>
          <w:rFonts w:hint="eastAsia"/>
          <w:lang w:val="en-GB" w:eastAsia="zh-CN"/>
        </w:rPr>
        <w:t>库</w:t>
      </w:r>
      <w:r>
        <w:rPr>
          <w:rFonts w:hint="eastAsia"/>
          <w:lang w:val="en-GB" w:eastAsia="zh-CN"/>
        </w:rPr>
        <w:t>ply</w:t>
      </w:r>
      <w:r>
        <w:rPr>
          <w:lang w:val="en-GB" w:eastAsia="zh-CN"/>
        </w:rPr>
        <w:t>.yacc</w:t>
      </w:r>
      <w:r w:rsidR="00144285">
        <w:rPr>
          <w:rFonts w:hint="eastAsia"/>
          <w:lang w:val="en-GB" w:eastAsia="zh-CN"/>
        </w:rPr>
        <w:t>。</w:t>
      </w:r>
      <w:r w:rsidR="0081459E">
        <w:rPr>
          <w:rFonts w:hint="eastAsia"/>
          <w:lang w:val="en-GB" w:eastAsia="zh-CN"/>
        </w:rPr>
        <w:t>该</w:t>
      </w:r>
      <w:r w:rsidR="0081459E">
        <w:rPr>
          <w:rFonts w:hint="eastAsia"/>
          <w:lang w:val="en-GB" w:eastAsia="zh-CN"/>
        </w:rPr>
        <w:t>python</w:t>
      </w:r>
      <w:r w:rsidR="0081459E">
        <w:rPr>
          <w:rFonts w:hint="eastAsia"/>
          <w:lang w:val="en-GB" w:eastAsia="zh-CN"/>
        </w:rPr>
        <w:t>库根据提供的上下文无关文法以及规定优先级将自动匹配规则，</w:t>
      </w:r>
      <w:r w:rsidR="00496E77">
        <w:rPr>
          <w:rFonts w:hint="eastAsia"/>
          <w:lang w:val="en-GB" w:eastAsia="zh-CN"/>
        </w:rPr>
        <w:t>我们使用匹配的规则函数来构建语法分析树。</w:t>
      </w:r>
    </w:p>
    <w:p w14:paraId="746ABE74" w14:textId="50A16240" w:rsidR="00D93F2A" w:rsidRDefault="00D93F2A" w:rsidP="00D93F2A">
      <w:pPr>
        <w:rPr>
          <w:lang w:val="en-GB" w:eastAsia="zh-CN"/>
        </w:rPr>
      </w:pPr>
      <w:r>
        <w:rPr>
          <w:rFonts w:hint="eastAsia"/>
          <w:lang w:val="en-GB" w:eastAsia="zh-CN"/>
        </w:rPr>
        <w:t>针对输入程序构建语法分析树：</w:t>
      </w:r>
    </w:p>
    <w:p w14:paraId="03BD2186" w14:textId="3D17A805" w:rsidR="00D93F2A" w:rsidRDefault="00E15747" w:rsidP="00D93F2A">
      <w:pPr>
        <w:rPr>
          <w:lang w:val="en-GB" w:eastAsia="zh-CN"/>
        </w:rPr>
      </w:pPr>
      <w:r>
        <w:rPr>
          <w:rFonts w:hint="eastAsia"/>
          <w:lang w:val="en-GB" w:eastAsia="zh-CN"/>
        </w:rPr>
        <w:t>输入程序：</w:t>
      </w:r>
    </w:p>
    <w:p w14:paraId="1DFA7F47" w14:textId="77777777" w:rsidR="0071048C" w:rsidRPr="0071048C" w:rsidRDefault="0071048C" w:rsidP="00710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Hack" w:hAnsi="Hack" w:cs="宋体"/>
          <w:color w:val="000000"/>
          <w:sz w:val="24"/>
          <w:szCs w:val="24"/>
          <w:lang w:eastAsia="zh-CN"/>
        </w:rPr>
      </w:pP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t xml:space="preserve">/* </w:t>
      </w:r>
      <w:r w:rsidRPr="0071048C">
        <w:rPr>
          <w:rFonts w:ascii="宋体" w:hAnsi="宋体" w:cs="宋体" w:hint="eastAsia"/>
          <w:b/>
          <w:bCs/>
          <w:color w:val="008000"/>
          <w:sz w:val="24"/>
          <w:szCs w:val="24"/>
          <w:lang w:eastAsia="zh-CN"/>
        </w:rPr>
        <w:t>输入程序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t xml:space="preserve"> */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>int i_add(int a,int b){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 xml:space="preserve">    return a+b;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>}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>float f_add(float a,float b){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 xml:space="preserve">    return a+b;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>}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>int main(){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 xml:space="preserve">    int a = 3;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 xml:space="preserve">    float fa = 2.0;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 xml:space="preserve">    f_add(i_add(a+a,a*a),fa);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 xml:space="preserve">    return 0;</w:t>
      </w:r>
      <w:r w:rsidRPr="0071048C">
        <w:rPr>
          <w:rFonts w:ascii="Hack" w:hAnsi="Hack" w:cs="宋体"/>
          <w:b/>
          <w:bCs/>
          <w:color w:val="008000"/>
          <w:sz w:val="24"/>
          <w:szCs w:val="24"/>
          <w:lang w:eastAsia="zh-CN"/>
        </w:rPr>
        <w:br/>
        <w:t>}</w:t>
      </w:r>
    </w:p>
    <w:p w14:paraId="3A2DFE4A" w14:textId="4B609C3E" w:rsidR="00E15747" w:rsidRDefault="006467E6" w:rsidP="00D93F2A">
      <w:pPr>
        <w:rPr>
          <w:lang w:eastAsia="zh-CN"/>
        </w:rPr>
      </w:pPr>
      <w:r>
        <w:rPr>
          <w:rFonts w:hint="eastAsia"/>
          <w:lang w:eastAsia="zh-CN"/>
        </w:rPr>
        <w:t>构建语法树：</w:t>
      </w:r>
    </w:p>
    <w:p w14:paraId="7353C686" w14:textId="77777777" w:rsidR="00212180" w:rsidRPr="00212180" w:rsidRDefault="00212180" w:rsidP="00212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Hack" w:hAnsi="Hack" w:cs="宋体"/>
          <w:color w:val="000000"/>
          <w:sz w:val="11"/>
          <w:szCs w:val="11"/>
          <w:lang w:eastAsia="zh-CN"/>
        </w:rPr>
      </w:pP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Program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='ExtDefList'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Ext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='extdef_func'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FunDef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='funhead_def'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='i_add'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='param_dec'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='param_dec'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='b'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FunDef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CompStmt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='compst'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Stmt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='return'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='+'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='b'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lastRenderedPageBreak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Stmt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CompStmt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Ext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Ext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='extdef_func'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FunDef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='funhead_def'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="['float']'"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='f_add'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='param_dec'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="['float']'"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='param_dec'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="['float']'"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='b'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FunDef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CompStmt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='compst'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Stmt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='return'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='+'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='b'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Stmt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CompStmt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Ext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Ext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='extdef_func'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FunDef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='funhead_def'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='main'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FunDef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CompStmt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='compst'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='dec'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='='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Val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='3'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='dec'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="['float']'"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='='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Literal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='2.0'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FuncCall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='call'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='f_add'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FuncCall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='call'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='i_add'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='+'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lastRenderedPageBreak/>
        <w:t xml:space="preserve">    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='*'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FuncCall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='fa'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FuncCall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Generic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='append'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Stmt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='return'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Val </w:t>
      </w:r>
      <w:r w:rsidRPr="00212180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212180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='0'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Stmt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CompStmt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Ext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Empty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Generic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212180">
        <w:rPr>
          <w:rFonts w:ascii="Hack" w:hAnsi="Hack" w:cs="宋体"/>
          <w:color w:val="000000"/>
          <w:sz w:val="11"/>
          <w:szCs w:val="11"/>
          <w:lang w:eastAsia="zh-CN"/>
        </w:rPr>
        <w:br/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212180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Program</w:t>
      </w:r>
      <w:r w:rsidRPr="00212180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</w:p>
    <w:p w14:paraId="7FBCA1BF" w14:textId="016894A0" w:rsidR="006467E6" w:rsidRDefault="00F338C7" w:rsidP="0007278C">
      <w:pPr>
        <w:rPr>
          <w:lang w:eastAsia="zh-CN"/>
        </w:rPr>
      </w:pPr>
      <w:r>
        <w:rPr>
          <w:rFonts w:hint="eastAsia"/>
          <w:lang w:eastAsia="zh-CN"/>
        </w:rPr>
        <w:t>对树进行优化：</w:t>
      </w:r>
    </w:p>
    <w:p w14:paraId="2684C71C" w14:textId="680A82D6" w:rsidR="00F338C7" w:rsidRDefault="000725C9" w:rsidP="00B6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Hack" w:hAnsi="Hack" w:cs="宋体"/>
          <w:color w:val="000000"/>
          <w:sz w:val="11"/>
          <w:szCs w:val="11"/>
          <w:lang w:eastAsia="zh-CN"/>
        </w:rPr>
      </w:pP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Program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='ExtDefList'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Ext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='extdef_func'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FunDef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='funhead_def'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='i_add'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='param_dec'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='param_dec'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='b'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FunDef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CompStmt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='compst'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Stmt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='return'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='+'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='b'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Stmt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CompStmt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Ext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Ext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='extdef_func'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FunDef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='funhead_def'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="['float']'"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='f_add'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='param_dec'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="['float']'"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='param_dec'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="['float']'"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='b'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FunDef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CompStmt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='compst'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Stmt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='return'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='+'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='b'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Stmt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CompStmt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Ext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Ext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='extdef_func'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FunDef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='funhead_def'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='main'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FunDef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CompStmt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='compst'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='dec'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="['int']'"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='='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Val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='3'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LocalDec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='dec'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Type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list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="['float']'"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='='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Literal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='2.0'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LocalDec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FuncCall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='call'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='f_add'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lastRenderedPageBreak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FuncCall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='call'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='i_add'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='+'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Calc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='*'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Calc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FuncCall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Identifier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='fa'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FuncCall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Stmt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optr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='return'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 xml:space="preserve">Val </w:t>
      </w:r>
      <w:r w:rsidRPr="000725C9">
        <w:rPr>
          <w:rFonts w:ascii="Hack" w:hAnsi="Hack" w:cs="宋体"/>
          <w:b/>
          <w:bCs/>
          <w:color w:val="0000FF"/>
          <w:sz w:val="11"/>
          <w:szCs w:val="11"/>
          <w:shd w:val="clear" w:color="auto" w:fill="EFEFEF"/>
          <w:lang w:eastAsia="zh-CN"/>
        </w:rPr>
        <w:t>val</w:t>
      </w:r>
      <w:r w:rsidRPr="000725C9">
        <w:rPr>
          <w:rFonts w:ascii="Hack" w:hAnsi="Hack" w:cs="宋体"/>
          <w:b/>
          <w:bCs/>
          <w:color w:val="008000"/>
          <w:sz w:val="11"/>
          <w:szCs w:val="11"/>
          <w:shd w:val="clear" w:color="auto" w:fill="EFEFEF"/>
          <w:lang w:eastAsia="zh-CN"/>
        </w:rPr>
        <w:t>='0'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/&gt;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Stmt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CompStmt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  <w:t xml:space="preserve">    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Ext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  <w:r w:rsidRPr="000725C9">
        <w:rPr>
          <w:rFonts w:ascii="Hack" w:hAnsi="Hack" w:cs="宋体"/>
          <w:color w:val="000000"/>
          <w:sz w:val="11"/>
          <w:szCs w:val="11"/>
          <w:lang w:eastAsia="zh-CN"/>
        </w:rPr>
        <w:br/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&lt;/</w:t>
      </w:r>
      <w:r w:rsidRPr="000725C9">
        <w:rPr>
          <w:rFonts w:ascii="Hack" w:hAnsi="Hack" w:cs="宋体"/>
          <w:b/>
          <w:bCs/>
          <w:color w:val="000080"/>
          <w:sz w:val="11"/>
          <w:szCs w:val="11"/>
          <w:shd w:val="clear" w:color="auto" w:fill="EFEFEF"/>
          <w:lang w:eastAsia="zh-CN"/>
        </w:rPr>
        <w:t>Program</w:t>
      </w:r>
      <w:r w:rsidRPr="000725C9">
        <w:rPr>
          <w:rFonts w:ascii="Hack" w:hAnsi="Hack" w:cs="宋体"/>
          <w:color w:val="000000"/>
          <w:sz w:val="11"/>
          <w:szCs w:val="11"/>
          <w:shd w:val="clear" w:color="auto" w:fill="EFEFEF"/>
          <w:lang w:eastAsia="zh-CN"/>
        </w:rPr>
        <w:t>&gt;</w:t>
      </w:r>
    </w:p>
    <w:p w14:paraId="195C2B17" w14:textId="625C83A7" w:rsidR="00B62BAC" w:rsidRDefault="00D54CBE" w:rsidP="00295BED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中间代码生成</w:t>
      </w:r>
    </w:p>
    <w:p w14:paraId="56680246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>.globl i_add</w:t>
      </w:r>
    </w:p>
    <w:p w14:paraId="6F2C0893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>i_add:</w:t>
      </w:r>
    </w:p>
    <w:p w14:paraId="0751E4BE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T1 = a + b</w:t>
      </w:r>
    </w:p>
    <w:p w14:paraId="6BC111E1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retVal = T1</w:t>
      </w:r>
    </w:p>
    <w:p w14:paraId="68D7E22B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ret</w:t>
      </w:r>
    </w:p>
    <w:p w14:paraId="3D0C6828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>.globl f_add</w:t>
      </w:r>
    </w:p>
    <w:p w14:paraId="2004ACE3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>f_add:</w:t>
      </w:r>
    </w:p>
    <w:p w14:paraId="6E693895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T2 = a + b</w:t>
      </w:r>
    </w:p>
    <w:p w14:paraId="55ACAE34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retVal = T2</w:t>
      </w:r>
    </w:p>
    <w:p w14:paraId="5CA3E751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ret</w:t>
      </w:r>
    </w:p>
    <w:p w14:paraId="16EDF3E2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>.globl main</w:t>
      </w:r>
    </w:p>
    <w:p w14:paraId="41B1D654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>main:</w:t>
      </w:r>
    </w:p>
    <w:p w14:paraId="5E783B51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T3 = a = 3</w:t>
      </w:r>
    </w:p>
    <w:p w14:paraId="4588745B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>T4 = fa = 2.0</w:t>
      </w:r>
    </w:p>
    <w:p w14:paraId="1EE4B069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T5 = a + a</w:t>
      </w:r>
    </w:p>
    <w:p w14:paraId="46506E75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T6 = a * a</w:t>
      </w:r>
    </w:p>
    <w:p w14:paraId="16AA4ED4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call i_add</w:t>
      </w:r>
    </w:p>
    <w:p w14:paraId="1E9EEA11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tab/>
        <w:t>call f_add</w:t>
      </w:r>
    </w:p>
    <w:p w14:paraId="518659DA" w14:textId="77777777" w:rsidR="000F6D64" w:rsidRDefault="000F6D64" w:rsidP="000F6D64">
      <w:pPr>
        <w:rPr>
          <w:lang w:eastAsia="zh-CN"/>
        </w:rPr>
      </w:pPr>
      <w:r>
        <w:rPr>
          <w:lang w:eastAsia="zh-CN"/>
        </w:rPr>
        <w:lastRenderedPageBreak/>
        <w:tab/>
        <w:t>retVal = 0</w:t>
      </w:r>
    </w:p>
    <w:p w14:paraId="5FA4266F" w14:textId="2A31EB92" w:rsidR="00D54CBE" w:rsidRDefault="000F6D64" w:rsidP="000F6D64">
      <w:pPr>
        <w:rPr>
          <w:lang w:eastAsia="zh-CN"/>
        </w:rPr>
      </w:pPr>
      <w:r>
        <w:rPr>
          <w:lang w:eastAsia="zh-CN"/>
        </w:rPr>
        <w:tab/>
        <w:t>ret</w:t>
      </w:r>
    </w:p>
    <w:p w14:paraId="53C63EE1" w14:textId="26D8CEE1" w:rsidR="000F6D64" w:rsidRDefault="000F6D64" w:rsidP="000F6D64">
      <w:pPr>
        <w:pStyle w:val="Heading1"/>
        <w:rPr>
          <w:lang w:eastAsia="zh-CN"/>
        </w:rPr>
      </w:pPr>
      <w:r>
        <w:rPr>
          <w:rFonts w:hint="eastAsia"/>
          <w:lang w:eastAsia="zh-CN"/>
        </w:rPr>
        <w:t>目标代码生成</w:t>
      </w:r>
    </w:p>
    <w:p w14:paraId="04F6B8BB" w14:textId="7F116B4B" w:rsidR="001367A4" w:rsidRDefault="001E7691" w:rsidP="001E7691">
      <w:pPr>
        <w:pStyle w:val="Heading2"/>
        <w:rPr>
          <w:lang w:eastAsia="zh-CN"/>
        </w:rPr>
      </w:pPr>
      <w:r>
        <w:rPr>
          <w:rFonts w:hint="eastAsia"/>
          <w:lang w:eastAsia="zh-CN"/>
        </w:rPr>
        <w:t>原理</w:t>
      </w:r>
    </w:p>
    <w:p w14:paraId="371C9B90" w14:textId="67F01D71" w:rsidR="00D42934" w:rsidRDefault="00D90346" w:rsidP="001E7691">
      <w:pPr>
        <w:rPr>
          <w:lang w:eastAsia="zh-CN"/>
        </w:rPr>
      </w:pPr>
      <w:r>
        <w:rPr>
          <w:rFonts w:hint="eastAsia"/>
          <w:lang w:eastAsia="zh-CN"/>
        </w:rPr>
        <w:t>对应的每个终结符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非终结符都有一个节点对象（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），所有匹配的对象</w:t>
      </w:r>
      <w:r w:rsidR="009A5BF0">
        <w:rPr>
          <w:rFonts w:hint="eastAsia"/>
          <w:lang w:eastAsia="zh-CN"/>
        </w:rPr>
        <w:t>都保存在节点的子节点列表中，并按照匹配的顺序保存。</w:t>
      </w:r>
      <w:r w:rsidR="003269BE">
        <w:rPr>
          <w:rFonts w:hint="eastAsia"/>
          <w:lang w:eastAsia="zh-CN"/>
        </w:rPr>
        <w:t>当节点无子节点时，该节点将为</w:t>
      </w:r>
      <w:r w:rsidR="003269BE">
        <w:rPr>
          <w:rFonts w:hint="eastAsia"/>
          <w:lang w:eastAsia="zh-CN"/>
        </w:rPr>
        <w:t>Leaf</w:t>
      </w:r>
      <w:r w:rsidR="003269BE">
        <w:rPr>
          <w:rFonts w:hint="eastAsia"/>
          <w:lang w:eastAsia="zh-CN"/>
        </w:rPr>
        <w:t>类型（继承自</w:t>
      </w:r>
      <w:r w:rsidR="003269BE">
        <w:rPr>
          <w:rFonts w:hint="eastAsia"/>
          <w:lang w:eastAsia="zh-CN"/>
        </w:rPr>
        <w:t>Node</w:t>
      </w:r>
      <w:r w:rsidR="003269BE">
        <w:rPr>
          <w:rFonts w:hint="eastAsia"/>
          <w:lang w:eastAsia="zh-CN"/>
        </w:rPr>
        <w:t>）。</w:t>
      </w:r>
    </w:p>
    <w:p w14:paraId="56DB85D5" w14:textId="50BB5C10" w:rsidR="00144E78" w:rsidRDefault="00144E78" w:rsidP="001E7691">
      <w:pPr>
        <w:rPr>
          <w:lang w:eastAsia="zh-CN"/>
        </w:rPr>
      </w:pPr>
      <w:r>
        <w:rPr>
          <w:rFonts w:hint="eastAsia"/>
          <w:lang w:eastAsia="zh-CN"/>
        </w:rPr>
        <w:t>字段及其含义：</w:t>
      </w:r>
    </w:p>
    <w:p w14:paraId="47BD7764" w14:textId="27CF5B20" w:rsidR="00144E78" w:rsidRDefault="00144E78" w:rsidP="001E7691">
      <w:pPr>
        <w:rPr>
          <w:lang w:eastAsia="zh-CN"/>
        </w:rPr>
      </w:pPr>
      <w:r>
        <w:rPr>
          <w:lang w:eastAsia="zh-CN"/>
        </w:rPr>
        <w:t xml:space="preserve">targetCode: </w:t>
      </w:r>
      <w:r>
        <w:rPr>
          <w:rFonts w:hint="eastAsia"/>
          <w:lang w:eastAsia="zh-CN"/>
        </w:rPr>
        <w:t>目标代码</w:t>
      </w:r>
      <w:r w:rsidR="00A24DCF">
        <w:rPr>
          <w:rFonts w:hint="eastAsia"/>
          <w:lang w:eastAsia="zh-CN"/>
        </w:rPr>
        <w:t>，将于对语法树的前向遍历</w:t>
      </w:r>
      <w:r w:rsidR="001C329E">
        <w:rPr>
          <w:rFonts w:hint="eastAsia"/>
          <w:lang w:eastAsia="zh-CN"/>
        </w:rPr>
        <w:t>生成的目标代码。</w:t>
      </w:r>
    </w:p>
    <w:p w14:paraId="487993A4" w14:textId="4F74D237" w:rsidR="001C329E" w:rsidRDefault="001C329E" w:rsidP="001E7691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argetCode_post: </w:t>
      </w:r>
      <w:r>
        <w:rPr>
          <w:rFonts w:hint="eastAsia"/>
          <w:lang w:eastAsia="zh-CN"/>
        </w:rPr>
        <w:t>目标代码，将对于语法树的后向遍历生成的目标代码。</w:t>
      </w:r>
    </w:p>
    <w:p w14:paraId="5A7A684F" w14:textId="456FD0D7" w:rsidR="00612A20" w:rsidRDefault="00D84DEB" w:rsidP="001E7691">
      <w:pPr>
        <w:rPr>
          <w:lang w:eastAsia="zh-CN"/>
        </w:rPr>
      </w:pPr>
      <w:r>
        <w:rPr>
          <w:lang w:eastAsia="zh-CN"/>
        </w:rPr>
        <w:t xml:space="preserve">Asm_val: </w:t>
      </w:r>
      <w:r w:rsidR="00612A20">
        <w:rPr>
          <w:rFonts w:hint="eastAsia"/>
          <w:lang w:eastAsia="zh-CN"/>
        </w:rPr>
        <w:t>该节点值的汇编码表示（通常为寄存器值（</w:t>
      </w:r>
      <w:r w:rsidR="00612A20">
        <w:rPr>
          <w:rFonts w:hint="eastAsia"/>
          <w:lang w:eastAsia="zh-CN"/>
        </w:rPr>
        <w:t>%eax</w:t>
      </w:r>
      <w:r w:rsidR="00612A20">
        <w:rPr>
          <w:rFonts w:hint="eastAsia"/>
          <w:lang w:eastAsia="zh-CN"/>
        </w:rPr>
        <w:t>、</w:t>
      </w:r>
      <w:r w:rsidR="00612A20">
        <w:rPr>
          <w:rFonts w:hint="eastAsia"/>
          <w:lang w:eastAsia="zh-CN"/>
        </w:rPr>
        <w:t>%ecx</w:t>
      </w:r>
      <w:r w:rsidR="00612A20">
        <w:rPr>
          <w:rFonts w:hint="eastAsia"/>
          <w:lang w:eastAsia="zh-CN"/>
        </w:rPr>
        <w:t>）、</w:t>
      </w:r>
      <w:r w:rsidR="005A7EEE">
        <w:rPr>
          <w:rFonts w:hint="eastAsia"/>
          <w:lang w:eastAsia="zh-CN"/>
        </w:rPr>
        <w:t>内存引用值（</w:t>
      </w:r>
      <w:r w:rsidR="005A7EEE">
        <w:rPr>
          <w:lang w:eastAsia="zh-CN"/>
        </w:rPr>
        <w:t>4</w:t>
      </w:r>
      <w:r w:rsidR="005A7EEE">
        <w:rPr>
          <w:rFonts w:hint="eastAsia"/>
          <w:lang w:eastAsia="zh-CN"/>
        </w:rPr>
        <w:t>(</w:t>
      </w:r>
      <w:r w:rsidR="005A7EEE">
        <w:rPr>
          <w:lang w:eastAsia="zh-CN"/>
        </w:rPr>
        <w:t>%esp)</w:t>
      </w:r>
      <w:r w:rsidR="005A7EEE">
        <w:rPr>
          <w:rFonts w:hint="eastAsia"/>
          <w:lang w:eastAsia="zh-CN"/>
        </w:rPr>
        <w:t>、</w:t>
      </w:r>
      <w:r w:rsidR="0056399B">
        <w:rPr>
          <w:rFonts w:hint="eastAsia"/>
          <w:lang w:eastAsia="zh-CN"/>
        </w:rPr>
        <w:t>-</w:t>
      </w:r>
      <w:r w:rsidR="0056399B">
        <w:rPr>
          <w:lang w:eastAsia="zh-CN"/>
        </w:rPr>
        <w:t>8(%ebp)</w:t>
      </w:r>
      <w:r w:rsidR="005A7EEE">
        <w:rPr>
          <w:rFonts w:hint="eastAsia"/>
          <w:lang w:eastAsia="zh-CN"/>
        </w:rPr>
        <w:t>）</w:t>
      </w:r>
      <w:r w:rsidR="0056399B">
        <w:rPr>
          <w:rFonts w:hint="eastAsia"/>
          <w:lang w:eastAsia="zh-CN"/>
        </w:rPr>
        <w:t>、代码</w:t>
      </w:r>
      <w:r w:rsidR="0056399B">
        <w:rPr>
          <w:rFonts w:hint="eastAsia"/>
          <w:lang w:eastAsia="zh-CN"/>
        </w:rPr>
        <w:t>/</w:t>
      </w:r>
      <w:r w:rsidR="0056399B">
        <w:rPr>
          <w:rFonts w:hint="eastAsia"/>
          <w:lang w:eastAsia="zh-CN"/>
        </w:rPr>
        <w:t>常量标签（</w:t>
      </w:r>
      <w:r w:rsidR="005B4B0F">
        <w:rPr>
          <w:lang w:eastAsia="zh-CN"/>
        </w:rPr>
        <w:t>LC0</w:t>
      </w:r>
      <w:r w:rsidR="005B4B0F">
        <w:rPr>
          <w:rFonts w:hint="eastAsia"/>
          <w:lang w:eastAsia="zh-CN"/>
        </w:rPr>
        <w:t>、</w:t>
      </w:r>
      <w:r w:rsidR="006819FE">
        <w:rPr>
          <w:rFonts w:hint="eastAsia"/>
          <w:lang w:eastAsia="zh-CN"/>
        </w:rPr>
        <w:t>L</w:t>
      </w:r>
      <w:r w:rsidR="006819FE">
        <w:rPr>
          <w:lang w:eastAsia="zh-CN"/>
        </w:rPr>
        <w:t>0</w:t>
      </w:r>
      <w:r w:rsidR="0056399B">
        <w:rPr>
          <w:rFonts w:hint="eastAsia"/>
          <w:lang w:eastAsia="zh-CN"/>
        </w:rPr>
        <w:t>）</w:t>
      </w:r>
      <w:r w:rsidR="00612A20">
        <w:rPr>
          <w:rFonts w:hint="eastAsia"/>
          <w:lang w:eastAsia="zh-CN"/>
        </w:rPr>
        <w:t>）</w:t>
      </w:r>
    </w:p>
    <w:p w14:paraId="53FFA848" w14:textId="6D8864DD" w:rsidR="005C27DD" w:rsidRDefault="005C27DD" w:rsidP="001E7691">
      <w:pPr>
        <w:rPr>
          <w:lang w:eastAsia="zh-CN"/>
        </w:rPr>
      </w:pPr>
      <w:r>
        <w:rPr>
          <w:lang w:eastAsia="zh-CN"/>
        </w:rPr>
        <w:t>Storage_</w:t>
      </w:r>
      <w:r w:rsidR="00AE5BB1">
        <w:rPr>
          <w:lang w:eastAsia="zh-CN"/>
        </w:rPr>
        <w:t xml:space="preserve">unit: </w:t>
      </w:r>
      <w:r w:rsidR="00AE5BB1">
        <w:rPr>
          <w:rFonts w:hint="eastAsia"/>
          <w:lang w:eastAsia="zh-CN"/>
        </w:rPr>
        <w:t>记录当前节点所在变量作用域信息</w:t>
      </w:r>
      <w:r w:rsidR="00BA7140">
        <w:rPr>
          <w:rFonts w:hint="eastAsia"/>
          <w:lang w:eastAsia="zh-CN"/>
        </w:rPr>
        <w:t>。</w:t>
      </w:r>
    </w:p>
    <w:p w14:paraId="1CC12AE4" w14:textId="3B141A0D" w:rsidR="00BA7140" w:rsidRDefault="00BA7140" w:rsidP="001E7691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ype: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记录当前节点数据类型。</w:t>
      </w:r>
    </w:p>
    <w:p w14:paraId="40C7F75E" w14:textId="056CB0F1" w:rsidR="00BA7140" w:rsidRDefault="00BA7140" w:rsidP="001E76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方法及其含义：</w:t>
      </w:r>
    </w:p>
    <w:p w14:paraId="48BBAD8A" w14:textId="143B8031" w:rsidR="00BA7140" w:rsidRDefault="00E031CE" w:rsidP="001E7691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et_program</w:t>
      </w:r>
      <w:r>
        <w:rPr>
          <w:rFonts w:hint="eastAsia"/>
          <w:lang w:eastAsia="zh-CN"/>
        </w:rPr>
        <w:t>方法</w:t>
      </w:r>
      <w:r w:rsidR="00515BE3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s</w:t>
      </w:r>
      <w:r>
        <w:rPr>
          <w:lang w:eastAsia="zh-CN"/>
        </w:rPr>
        <w:t>et_program_post</w:t>
      </w:r>
      <w:r>
        <w:rPr>
          <w:rFonts w:hint="eastAsia"/>
          <w:lang w:eastAsia="zh-CN"/>
        </w:rPr>
        <w:t>方法</w:t>
      </w:r>
      <w:r w:rsidR="00144E78">
        <w:rPr>
          <w:rFonts w:hint="eastAsia"/>
          <w:lang w:eastAsia="zh-CN"/>
        </w:rPr>
        <w:t>：</w:t>
      </w:r>
      <w:r w:rsidR="00BA7140">
        <w:rPr>
          <w:rFonts w:hint="eastAsia"/>
          <w:lang w:eastAsia="zh-CN"/>
        </w:rPr>
        <w:t>初始化节点，通过设置</w:t>
      </w:r>
      <w:r w:rsidR="00BA7140">
        <w:rPr>
          <w:rFonts w:hint="eastAsia"/>
          <w:lang w:eastAsia="zh-CN"/>
        </w:rPr>
        <w:t>asm</w:t>
      </w:r>
      <w:r w:rsidR="00BA7140">
        <w:rPr>
          <w:lang w:eastAsia="zh-CN"/>
        </w:rPr>
        <w:t>_val</w:t>
      </w:r>
      <w:r w:rsidR="00BA7140">
        <w:rPr>
          <w:rFonts w:hint="eastAsia"/>
          <w:lang w:eastAsia="zh-CN"/>
        </w:rPr>
        <w:t>以及</w:t>
      </w:r>
      <w:r w:rsidR="00BA7140">
        <w:rPr>
          <w:rFonts w:hint="eastAsia"/>
          <w:lang w:eastAsia="zh-CN"/>
        </w:rPr>
        <w:t>type</w:t>
      </w:r>
      <w:r w:rsidR="00BA7140">
        <w:rPr>
          <w:rFonts w:hint="eastAsia"/>
          <w:lang w:eastAsia="zh-CN"/>
        </w:rPr>
        <w:t>字段、对存储空间的分配等。</w:t>
      </w:r>
      <w:r w:rsidR="00F0694C">
        <w:rPr>
          <w:lang w:eastAsia="zh-CN"/>
        </w:rPr>
        <w:t>Set_program_post</w:t>
      </w:r>
      <w:r w:rsidR="00F0694C">
        <w:rPr>
          <w:rFonts w:hint="eastAsia"/>
          <w:lang w:eastAsia="zh-CN"/>
        </w:rPr>
        <w:t>方法用于当子节点的</w:t>
      </w:r>
      <w:r w:rsidR="00F0694C">
        <w:rPr>
          <w:rFonts w:hint="eastAsia"/>
          <w:lang w:eastAsia="zh-CN"/>
        </w:rPr>
        <w:t>s</w:t>
      </w:r>
      <w:r w:rsidR="00F0694C">
        <w:rPr>
          <w:lang w:eastAsia="zh-CN"/>
        </w:rPr>
        <w:t>et_program</w:t>
      </w:r>
      <w:r w:rsidR="00F0694C">
        <w:rPr>
          <w:rFonts w:hint="eastAsia"/>
          <w:lang w:eastAsia="zh-CN"/>
        </w:rPr>
        <w:t>以及</w:t>
      </w:r>
      <w:r w:rsidR="00F0694C">
        <w:rPr>
          <w:rFonts w:hint="eastAsia"/>
          <w:lang w:eastAsia="zh-CN"/>
        </w:rPr>
        <w:t>s</w:t>
      </w:r>
      <w:r w:rsidR="00F0694C">
        <w:rPr>
          <w:lang w:eastAsia="zh-CN"/>
        </w:rPr>
        <w:t>et_program_post</w:t>
      </w:r>
      <w:r w:rsidR="00F0694C">
        <w:rPr>
          <w:rFonts w:hint="eastAsia"/>
          <w:lang w:eastAsia="zh-CN"/>
        </w:rPr>
        <w:t>方法均已调用完毕后调用。</w:t>
      </w:r>
    </w:p>
    <w:p w14:paraId="3A02826F" w14:textId="42E92FA4" w:rsidR="00F0694C" w:rsidRPr="001E7691" w:rsidRDefault="00F0694C" w:rsidP="001E7691">
      <w:pPr>
        <w:rPr>
          <w:rFonts w:hint="eastAsia"/>
          <w:lang w:eastAsia="zh-CN"/>
        </w:rPr>
      </w:pPr>
      <w:r>
        <w:rPr>
          <w:lang w:eastAsia="zh-CN"/>
        </w:rPr>
        <w:t>Get_targetCode/get_targetCode_post</w:t>
      </w:r>
      <w:r>
        <w:rPr>
          <w:rFonts w:hint="eastAsia"/>
          <w:lang w:eastAsia="zh-CN"/>
        </w:rPr>
        <w:t>方法：生成目标代码。</w:t>
      </w:r>
      <w:r w:rsidR="00E575A7">
        <w:rPr>
          <w:rFonts w:hint="eastAsia"/>
          <w:lang w:eastAsia="zh-CN"/>
        </w:rPr>
        <w:t>带有</w:t>
      </w:r>
      <w:r w:rsidR="00E575A7">
        <w:rPr>
          <w:rFonts w:hint="eastAsia"/>
          <w:lang w:eastAsia="zh-CN"/>
        </w:rPr>
        <w:t>post</w:t>
      </w:r>
      <w:r w:rsidR="00E575A7">
        <w:rPr>
          <w:rFonts w:hint="eastAsia"/>
          <w:lang w:eastAsia="zh-CN"/>
        </w:rPr>
        <w:t>后缀的方法同上。</w:t>
      </w:r>
    </w:p>
    <w:p w14:paraId="15E5429A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>.section .data</w:t>
      </w:r>
    </w:p>
    <w:p w14:paraId="1738BEF4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>LC0:</w:t>
      </w:r>
    </w:p>
    <w:p w14:paraId="7702422C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.float 2.0</w:t>
      </w:r>
    </w:p>
    <w:p w14:paraId="2CB18048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>.section .text</w:t>
      </w:r>
    </w:p>
    <w:p w14:paraId="30930C05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>.globl _i_add</w:t>
      </w:r>
    </w:p>
    <w:p w14:paraId="1440E8B2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>_i_add:</w:t>
      </w:r>
    </w:p>
    <w:p w14:paraId="192BB614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pushl %ebp</w:t>
      </w:r>
    </w:p>
    <w:p w14:paraId="3CF4E6B2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lastRenderedPageBreak/>
        <w:tab/>
        <w:t>movl %esp,%ebp</w:t>
      </w:r>
    </w:p>
    <w:p w14:paraId="1A4314CE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movl 12(%ebp),%eax</w:t>
      </w:r>
    </w:p>
    <w:p w14:paraId="1A81EA05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addl 8(%ebp),%eax</w:t>
      </w:r>
    </w:p>
    <w:p w14:paraId="04FB8ABA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leave</w:t>
      </w:r>
    </w:p>
    <w:p w14:paraId="4105AAEE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ret</w:t>
      </w:r>
    </w:p>
    <w:p w14:paraId="117B507E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>.globl _f_add</w:t>
      </w:r>
    </w:p>
    <w:p w14:paraId="42CBB80E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>_f_add:</w:t>
      </w:r>
    </w:p>
    <w:p w14:paraId="1C60D977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pushl %ebp</w:t>
      </w:r>
    </w:p>
    <w:p w14:paraId="4A835EAE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movl %esp,%ebp</w:t>
      </w:r>
    </w:p>
    <w:p w14:paraId="2CD418BF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flds 12(%ebp)</w:t>
      </w:r>
    </w:p>
    <w:p w14:paraId="5FC62190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flds 8(%ebp)</w:t>
      </w:r>
    </w:p>
    <w:p w14:paraId="4F028AC5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faddp %st(0),%st(1)</w:t>
      </w:r>
    </w:p>
    <w:p w14:paraId="2F929244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leave</w:t>
      </w:r>
    </w:p>
    <w:p w14:paraId="2502075B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ret</w:t>
      </w:r>
    </w:p>
    <w:p w14:paraId="59E100EE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>.globl _main</w:t>
      </w:r>
    </w:p>
    <w:p w14:paraId="27ED8041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>_main:</w:t>
      </w:r>
    </w:p>
    <w:p w14:paraId="5D5E16A0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pushl %ebp</w:t>
      </w:r>
    </w:p>
    <w:p w14:paraId="7D96F03B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movl %esp,%ebp</w:t>
      </w:r>
    </w:p>
    <w:p w14:paraId="228B0E28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subl $20,%esp</w:t>
      </w:r>
    </w:p>
    <w:p w14:paraId="4BAADEC9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movl $3,-4(%ebp)</w:t>
      </w:r>
    </w:p>
    <w:p w14:paraId="75319F15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flds LC0</w:t>
      </w:r>
    </w:p>
    <w:p w14:paraId="0BB0CF36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fsts -8(%ebp)</w:t>
      </w:r>
    </w:p>
    <w:p w14:paraId="1909F15C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movl -4(%ebp),%eax</w:t>
      </w:r>
    </w:p>
    <w:p w14:paraId="2D7D0661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addl -4(%ebp),%eax</w:t>
      </w:r>
    </w:p>
    <w:p w14:paraId="306A744E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movl -4(%ebp),%eax</w:t>
      </w:r>
    </w:p>
    <w:p w14:paraId="7EFCAF98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imull -4(%ebp),%eax</w:t>
      </w:r>
    </w:p>
    <w:p w14:paraId="3EE96390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lastRenderedPageBreak/>
        <w:tab/>
        <w:t>movl %eax,(%esp)</w:t>
      </w:r>
    </w:p>
    <w:p w14:paraId="1A9D6335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movl %eax,4(%esp)</w:t>
      </w:r>
    </w:p>
    <w:p w14:paraId="22F39E34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call _i_add</w:t>
      </w:r>
    </w:p>
    <w:p w14:paraId="77090256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movl %eax,8(%esp)</w:t>
      </w:r>
    </w:p>
    <w:p w14:paraId="2FAB8817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fildl 8(%esp)</w:t>
      </w:r>
    </w:p>
    <w:p w14:paraId="6290B518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fsts (%esp)</w:t>
      </w:r>
    </w:p>
    <w:p w14:paraId="64803248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flds -8(%ebp)</w:t>
      </w:r>
    </w:p>
    <w:p w14:paraId="2515E8D2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fsts 4(%esp)</w:t>
      </w:r>
    </w:p>
    <w:p w14:paraId="54919302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call _f_add</w:t>
      </w:r>
    </w:p>
    <w:p w14:paraId="6FC1A1F2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movl $0,%eax</w:t>
      </w:r>
    </w:p>
    <w:p w14:paraId="726EA22B" w14:textId="77777777" w:rsidR="001367A4" w:rsidRDefault="001367A4" w:rsidP="001367A4">
      <w:pPr>
        <w:rPr>
          <w:lang w:eastAsia="zh-CN"/>
        </w:rPr>
      </w:pPr>
      <w:r>
        <w:rPr>
          <w:lang w:eastAsia="zh-CN"/>
        </w:rPr>
        <w:tab/>
        <w:t>leave</w:t>
      </w:r>
    </w:p>
    <w:p w14:paraId="24E98133" w14:textId="19504322" w:rsidR="000F6D64" w:rsidRPr="000F6D64" w:rsidRDefault="001367A4" w:rsidP="001367A4">
      <w:pPr>
        <w:rPr>
          <w:rFonts w:hint="eastAsia"/>
          <w:lang w:eastAsia="zh-CN"/>
        </w:rPr>
      </w:pPr>
      <w:r>
        <w:rPr>
          <w:lang w:eastAsia="zh-CN"/>
        </w:rPr>
        <w:tab/>
        <w:t>ret</w:t>
      </w:r>
    </w:p>
    <w:sectPr w:rsidR="000F6D64" w:rsidRPr="000F6D64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AE30" w14:textId="77777777" w:rsidR="005C7017" w:rsidRDefault="005C7017" w:rsidP="00C6554A">
      <w:pPr>
        <w:spacing w:before="0" w:after="0" w:line="240" w:lineRule="auto"/>
      </w:pPr>
      <w:r>
        <w:separator/>
      </w:r>
    </w:p>
  </w:endnote>
  <w:endnote w:type="continuationSeparator" w:id="0">
    <w:p w14:paraId="02021DCB" w14:textId="77777777" w:rsidR="005C7017" w:rsidRDefault="005C701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E5E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BA42" w14:textId="77777777" w:rsidR="005C7017" w:rsidRDefault="005C701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83D16BD" w14:textId="77777777" w:rsidR="005C7017" w:rsidRDefault="005C701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363A0E"/>
    <w:multiLevelType w:val="hybridMultilevel"/>
    <w:tmpl w:val="D422B8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6E08A2"/>
    <w:multiLevelType w:val="hybridMultilevel"/>
    <w:tmpl w:val="D98A1D7A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CE2E9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17"/>
    <w:rsid w:val="000725C9"/>
    <w:rsid w:val="0007278C"/>
    <w:rsid w:val="000B12F2"/>
    <w:rsid w:val="000E0E04"/>
    <w:rsid w:val="000E50A6"/>
    <w:rsid w:val="000F6D64"/>
    <w:rsid w:val="001367A4"/>
    <w:rsid w:val="00144285"/>
    <w:rsid w:val="00144E78"/>
    <w:rsid w:val="001B6FC7"/>
    <w:rsid w:val="001C329E"/>
    <w:rsid w:val="001E7691"/>
    <w:rsid w:val="00212180"/>
    <w:rsid w:val="002554CD"/>
    <w:rsid w:val="00293B83"/>
    <w:rsid w:val="00295BED"/>
    <w:rsid w:val="002B4294"/>
    <w:rsid w:val="003269BE"/>
    <w:rsid w:val="00333D0D"/>
    <w:rsid w:val="00446E3D"/>
    <w:rsid w:val="00481EF7"/>
    <w:rsid w:val="00496E77"/>
    <w:rsid w:val="004C049F"/>
    <w:rsid w:val="005000E2"/>
    <w:rsid w:val="00505383"/>
    <w:rsid w:val="00515BE3"/>
    <w:rsid w:val="0056399B"/>
    <w:rsid w:val="005A7EEE"/>
    <w:rsid w:val="005B4B0F"/>
    <w:rsid w:val="005C27DD"/>
    <w:rsid w:val="005C7017"/>
    <w:rsid w:val="00612A20"/>
    <w:rsid w:val="006467E6"/>
    <w:rsid w:val="00674B0F"/>
    <w:rsid w:val="006819FE"/>
    <w:rsid w:val="006A3CE7"/>
    <w:rsid w:val="0071048C"/>
    <w:rsid w:val="007427AD"/>
    <w:rsid w:val="007B2115"/>
    <w:rsid w:val="0081459E"/>
    <w:rsid w:val="00876F88"/>
    <w:rsid w:val="009541BB"/>
    <w:rsid w:val="00960C21"/>
    <w:rsid w:val="009A5BF0"/>
    <w:rsid w:val="00A0264C"/>
    <w:rsid w:val="00A24DCF"/>
    <w:rsid w:val="00AA097A"/>
    <w:rsid w:val="00AB27AB"/>
    <w:rsid w:val="00AD3697"/>
    <w:rsid w:val="00AE5BB1"/>
    <w:rsid w:val="00B62BAC"/>
    <w:rsid w:val="00BA7140"/>
    <w:rsid w:val="00C6554A"/>
    <w:rsid w:val="00D42934"/>
    <w:rsid w:val="00D54CBE"/>
    <w:rsid w:val="00D84DEB"/>
    <w:rsid w:val="00D90346"/>
    <w:rsid w:val="00D93F2A"/>
    <w:rsid w:val="00DB794F"/>
    <w:rsid w:val="00E031CE"/>
    <w:rsid w:val="00E15747"/>
    <w:rsid w:val="00E366C5"/>
    <w:rsid w:val="00E575A7"/>
    <w:rsid w:val="00EA6512"/>
    <w:rsid w:val="00ED7C44"/>
    <w:rsid w:val="00F0694C"/>
    <w:rsid w:val="00F3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994B"/>
  <w15:chartTrackingRefBased/>
  <w15:docId w15:val="{222A5273-ACB6-4990-81C0-1B92AC85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numPr>
        <w:numId w:val="18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numPr>
        <w:ilvl w:val="1"/>
        <w:numId w:val="18"/>
      </w:numPr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64C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64C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0264C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64C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ir\AppData\Local\Microsoft\Office\16.0\DTS\en-US%7b1460C1F7-BA6A-4BF3-AD14-8F443952B8BF%7d\%7bE94EB53F-85BF-4969-A34E-11F9C8A0C6FC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0E4AF4D7EF41F396966BF5B8E70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46AD-F6EB-41F9-A7C2-3B67E9F2E447}"/>
      </w:docPartPr>
      <w:docPartBody>
        <w:p w:rsidR="00892539" w:rsidRDefault="00892539"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39"/>
    <w:rsid w:val="0089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{E94EB53F-85BF-4969-A34E-11F9C8A0C6FC}tf02835058_win32.dotx</Template>
  <TotalTime>218</TotalTime>
  <Pages>13</Pages>
  <Words>2694</Words>
  <Characters>15361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韩兴华</dc:creator>
  <cp:keywords/>
  <dc:description/>
  <cp:lastModifiedBy>韩 兴华</cp:lastModifiedBy>
  <cp:revision>51</cp:revision>
  <dcterms:created xsi:type="dcterms:W3CDTF">2021-12-04T14:48:00Z</dcterms:created>
  <dcterms:modified xsi:type="dcterms:W3CDTF">2021-12-06T09:01:00Z</dcterms:modified>
</cp:coreProperties>
</file>